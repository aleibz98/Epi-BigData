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7A" w:rsidRPr="00F16A37" w:rsidRDefault="00D66DA3" w:rsidP="00F16A37">
      <w:pPr>
        <w:spacing w:after="0"/>
        <w:rPr>
          <w:b/>
        </w:rPr>
      </w:pPr>
      <w:r w:rsidRPr="00F16A37">
        <w:rPr>
          <w:b/>
        </w:rPr>
        <w:t>Fitting mixed effects models in R</w:t>
      </w:r>
    </w:p>
    <w:p w:rsidR="00D66DA3" w:rsidRPr="00F16A37" w:rsidRDefault="00D66DA3" w:rsidP="00F16A37">
      <w:pPr>
        <w:spacing w:after="0"/>
        <w:rPr>
          <w:sz w:val="22"/>
          <w:szCs w:val="22"/>
        </w:rPr>
      </w:pPr>
    </w:p>
    <w:p w:rsidR="00D66DA3" w:rsidRDefault="00F16A37" w:rsidP="00F16A37">
      <w:pPr>
        <w:spacing w:after="0"/>
        <w:rPr>
          <w:sz w:val="22"/>
          <w:szCs w:val="22"/>
        </w:rPr>
      </w:pPr>
      <w:r w:rsidRPr="00F16A37">
        <w:rPr>
          <w:sz w:val="22"/>
          <w:szCs w:val="22"/>
        </w:rPr>
        <w:t xml:space="preserve">There are several </w:t>
      </w:r>
      <w:r>
        <w:rPr>
          <w:sz w:val="22"/>
          <w:szCs w:val="22"/>
        </w:rPr>
        <w:t xml:space="preserve">packages available for fitting </w:t>
      </w:r>
      <w:r w:rsidRPr="00F16A37">
        <w:rPr>
          <w:sz w:val="22"/>
          <w:szCs w:val="22"/>
        </w:rPr>
        <w:t>mixed effects</w:t>
      </w:r>
      <w:r w:rsidR="003D09F2">
        <w:rPr>
          <w:sz w:val="22"/>
          <w:szCs w:val="22"/>
        </w:rPr>
        <w:t xml:space="preserve"> </w:t>
      </w:r>
      <w:r w:rsidRPr="00F16A37">
        <w:rPr>
          <w:sz w:val="22"/>
          <w:szCs w:val="22"/>
        </w:rPr>
        <w:t>models in R</w:t>
      </w:r>
      <w:r>
        <w:rPr>
          <w:sz w:val="22"/>
          <w:szCs w:val="22"/>
        </w:rPr>
        <w:t xml:space="preserve">; in this course we will use two: </w:t>
      </w:r>
      <w:r w:rsidRPr="00F16A37">
        <w:rPr>
          <w:rFonts w:ascii="Courier New" w:hAnsi="Courier New" w:cs="Courier New"/>
          <w:sz w:val="22"/>
          <w:szCs w:val="22"/>
        </w:rPr>
        <w:t>nlme</w:t>
      </w:r>
      <w:r>
        <w:rPr>
          <w:sz w:val="22"/>
          <w:szCs w:val="22"/>
        </w:rPr>
        <w:t xml:space="preserve"> and </w:t>
      </w:r>
      <w:r w:rsidRPr="00F16A37">
        <w:rPr>
          <w:rFonts w:ascii="Courier New" w:hAnsi="Courier New" w:cs="Courier New"/>
          <w:sz w:val="22"/>
          <w:szCs w:val="22"/>
        </w:rPr>
        <w:t>lme4</w:t>
      </w:r>
      <w:r>
        <w:rPr>
          <w:sz w:val="22"/>
          <w:szCs w:val="22"/>
        </w:rPr>
        <w:t>. The two packages were designed to do different things, though there is some overlap.</w:t>
      </w:r>
      <w:r w:rsidRPr="00F16A37">
        <w:rPr>
          <w:sz w:val="22"/>
          <w:szCs w:val="22"/>
        </w:rPr>
        <w:t xml:space="preserve"> </w:t>
      </w:r>
      <w:r>
        <w:rPr>
          <w:sz w:val="22"/>
          <w:szCs w:val="22"/>
        </w:rPr>
        <w:t>Here I discuss a few of the similarities and differences. Please note that this is not intended to replace the (very well documented) manuals of either package.</w:t>
      </w:r>
    </w:p>
    <w:p w:rsidR="00DB6941" w:rsidRDefault="00DB6941" w:rsidP="00F16A37">
      <w:pPr>
        <w:spacing w:after="0"/>
        <w:rPr>
          <w:sz w:val="22"/>
          <w:szCs w:val="22"/>
        </w:rPr>
      </w:pPr>
    </w:p>
    <w:p w:rsidR="00E13B62" w:rsidRPr="00E13B62" w:rsidRDefault="00415A64" w:rsidP="00F16A37">
      <w:pPr>
        <w:spacing w:after="0"/>
        <w:rPr>
          <w:rFonts w:cstheme="minorHAnsi"/>
          <w:sz w:val="22"/>
          <w:szCs w:val="22"/>
        </w:rPr>
      </w:pPr>
      <w:r>
        <w:rPr>
          <w:sz w:val="22"/>
          <w:szCs w:val="22"/>
        </w:rPr>
        <w:t>T</w:t>
      </w:r>
      <w:r w:rsidR="00E13B62">
        <w:rPr>
          <w:sz w:val="22"/>
          <w:szCs w:val="22"/>
        </w:rPr>
        <w:t>he</w:t>
      </w:r>
      <w:r w:rsidR="00DB6941">
        <w:rPr>
          <w:sz w:val="22"/>
          <w:szCs w:val="22"/>
        </w:rPr>
        <w:t xml:space="preserve"> </w:t>
      </w:r>
      <w:r w:rsidR="00DB6941" w:rsidRPr="00DB6941">
        <w:rPr>
          <w:rFonts w:ascii="Courier New" w:hAnsi="Courier New" w:cs="Courier New"/>
          <w:sz w:val="22"/>
          <w:szCs w:val="22"/>
        </w:rPr>
        <w:t>lme()</w:t>
      </w:r>
      <w:r w:rsidR="00DB6941">
        <w:rPr>
          <w:sz w:val="22"/>
          <w:szCs w:val="22"/>
        </w:rPr>
        <w:t xml:space="preserve"> </w:t>
      </w:r>
      <w:r w:rsidR="00E13B62">
        <w:rPr>
          <w:sz w:val="22"/>
          <w:szCs w:val="22"/>
        </w:rPr>
        <w:t>function (</w:t>
      </w:r>
      <w:r w:rsidR="00E13B62" w:rsidRPr="00F16A37">
        <w:rPr>
          <w:rFonts w:ascii="Courier New" w:hAnsi="Courier New" w:cs="Courier New"/>
          <w:sz w:val="22"/>
          <w:szCs w:val="22"/>
        </w:rPr>
        <w:t>nlme</w:t>
      </w:r>
      <w:r w:rsidR="00E13B62">
        <w:rPr>
          <w:sz w:val="22"/>
          <w:szCs w:val="22"/>
        </w:rPr>
        <w:t xml:space="preserve">) </w:t>
      </w:r>
      <w:r w:rsidR="00DB6941">
        <w:rPr>
          <w:sz w:val="22"/>
          <w:szCs w:val="22"/>
        </w:rPr>
        <w:t>is “nicer” for fitting two-level models because you can get (approximate, Wald) p</w:t>
      </w:r>
      <w:r w:rsidR="00E13B62">
        <w:rPr>
          <w:sz w:val="22"/>
          <w:szCs w:val="22"/>
        </w:rPr>
        <w:t>-values. (</w:t>
      </w:r>
      <w:r w:rsidR="00DB6941">
        <w:rPr>
          <w:sz w:val="22"/>
          <w:szCs w:val="22"/>
        </w:rPr>
        <w:t>Please note that there is a huge controversy about whether or not these should be used, but: they do correspond with the p-values one gets out of SPSS or SAS.</w:t>
      </w:r>
      <w:r w:rsidR="00E13B62">
        <w:rPr>
          <w:sz w:val="22"/>
          <w:szCs w:val="22"/>
        </w:rPr>
        <w:t xml:space="preserve">) Covariance pattern models are also easier to fit with </w:t>
      </w:r>
      <w:r w:rsidR="00E13B62" w:rsidRPr="00DB6941">
        <w:rPr>
          <w:rFonts w:ascii="Courier New" w:hAnsi="Courier New" w:cs="Courier New"/>
          <w:sz w:val="22"/>
          <w:szCs w:val="22"/>
        </w:rPr>
        <w:t>lme()</w:t>
      </w:r>
      <w:r w:rsidR="00E13B62" w:rsidRPr="00E13B62">
        <w:rPr>
          <w:rFonts w:cstheme="minorHAnsi"/>
          <w:sz w:val="22"/>
          <w:szCs w:val="22"/>
        </w:rPr>
        <w:t xml:space="preserve"> (</w:t>
      </w:r>
      <w:r w:rsidR="00E13B62">
        <w:rPr>
          <w:rFonts w:cstheme="minorHAnsi"/>
          <w:sz w:val="22"/>
          <w:szCs w:val="22"/>
        </w:rPr>
        <w:t xml:space="preserve">in fact, I do not know how to fit them with </w:t>
      </w:r>
      <w:r w:rsidR="00E13B62" w:rsidRPr="00E13B62">
        <w:rPr>
          <w:rFonts w:ascii="Courier New" w:hAnsi="Courier New" w:cs="Courier New"/>
          <w:sz w:val="22"/>
          <w:szCs w:val="22"/>
        </w:rPr>
        <w:t>lmer()</w:t>
      </w:r>
      <w:r w:rsidR="00E13B62" w:rsidRPr="00E13B62">
        <w:rPr>
          <w:rFonts w:cstheme="minorHAnsi"/>
          <w:sz w:val="22"/>
          <w:szCs w:val="22"/>
        </w:rPr>
        <w:t>)</w:t>
      </w:r>
      <w:r w:rsidR="00E13B62">
        <w:rPr>
          <w:rFonts w:cstheme="minorHAnsi"/>
          <w:sz w:val="22"/>
          <w:szCs w:val="22"/>
        </w:rPr>
        <w:t>.</w:t>
      </w:r>
    </w:p>
    <w:p w:rsidR="00DB6941" w:rsidRDefault="00E13B62" w:rsidP="00F16A37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 find </w:t>
      </w:r>
      <w:r w:rsidRPr="00E13B62">
        <w:rPr>
          <w:rFonts w:ascii="Courier New" w:hAnsi="Courier New" w:cs="Courier New"/>
          <w:sz w:val="22"/>
          <w:szCs w:val="22"/>
        </w:rPr>
        <w:t>lmer()</w:t>
      </w:r>
      <w:r>
        <w:rPr>
          <w:sz w:val="22"/>
          <w:szCs w:val="22"/>
        </w:rPr>
        <w:t xml:space="preserve"> function (</w:t>
      </w:r>
      <w:r w:rsidRPr="00E13B62">
        <w:rPr>
          <w:rFonts w:ascii="Courier New" w:hAnsi="Courier New" w:cs="Courier New"/>
          <w:sz w:val="22"/>
          <w:szCs w:val="22"/>
        </w:rPr>
        <w:t>lme4</w:t>
      </w:r>
      <w:r>
        <w:rPr>
          <w:sz w:val="22"/>
          <w:szCs w:val="22"/>
        </w:rPr>
        <w:t xml:space="preserve">) to be </w:t>
      </w:r>
      <w:r w:rsidR="00352995">
        <w:rPr>
          <w:sz w:val="22"/>
          <w:szCs w:val="22"/>
        </w:rPr>
        <w:t>more intuitive</w:t>
      </w:r>
      <w:r>
        <w:rPr>
          <w:sz w:val="22"/>
          <w:szCs w:val="22"/>
        </w:rPr>
        <w:t xml:space="preserve"> for fitting three-level linear models. And the </w:t>
      </w:r>
      <w:r w:rsidRPr="00E13B62">
        <w:rPr>
          <w:rFonts w:ascii="Courier New" w:hAnsi="Courier New" w:cs="Courier New"/>
          <w:sz w:val="22"/>
          <w:szCs w:val="22"/>
        </w:rPr>
        <w:t>nlme</w:t>
      </w:r>
      <w:r>
        <w:rPr>
          <w:sz w:val="22"/>
          <w:szCs w:val="22"/>
        </w:rPr>
        <w:t xml:space="preserve"> package does not have the possibility of fitting </w:t>
      </w:r>
      <w:r w:rsidRPr="00991D94">
        <w:rPr>
          <w:i/>
          <w:sz w:val="22"/>
          <w:szCs w:val="22"/>
        </w:rPr>
        <w:t>generalized</w:t>
      </w:r>
      <w:r w:rsidRPr="00DA62B1">
        <w:rPr>
          <w:sz w:val="22"/>
          <w:szCs w:val="22"/>
        </w:rPr>
        <w:t xml:space="preserve"> linear mixed effects models</w:t>
      </w:r>
      <w:r>
        <w:rPr>
          <w:sz w:val="22"/>
          <w:szCs w:val="22"/>
        </w:rPr>
        <w:t xml:space="preserve">, so here we need the </w:t>
      </w:r>
      <w:r w:rsidRPr="00DA62B1">
        <w:rPr>
          <w:rFonts w:ascii="Courier New" w:hAnsi="Courier New" w:cs="Courier New"/>
          <w:sz w:val="22"/>
          <w:szCs w:val="22"/>
        </w:rPr>
        <w:t>glmer()</w:t>
      </w:r>
      <w:r>
        <w:rPr>
          <w:sz w:val="22"/>
          <w:szCs w:val="22"/>
        </w:rPr>
        <w:t xml:space="preserve"> </w:t>
      </w:r>
      <w:r w:rsidR="00415A64">
        <w:rPr>
          <w:sz w:val="22"/>
          <w:szCs w:val="22"/>
        </w:rPr>
        <w:t xml:space="preserve">function </w:t>
      </w:r>
      <w:bookmarkStart w:id="0" w:name="_GoBack"/>
      <w:bookmarkEnd w:id="0"/>
      <w:r>
        <w:rPr>
          <w:sz w:val="22"/>
          <w:szCs w:val="22"/>
        </w:rPr>
        <w:t xml:space="preserve">in the </w:t>
      </w:r>
      <w:r w:rsidRPr="00E13B62">
        <w:rPr>
          <w:rFonts w:ascii="Courier New" w:hAnsi="Courier New" w:cs="Courier New"/>
          <w:sz w:val="22"/>
          <w:szCs w:val="22"/>
        </w:rPr>
        <w:t>lme4</w:t>
      </w:r>
      <w:r>
        <w:rPr>
          <w:sz w:val="22"/>
          <w:szCs w:val="22"/>
        </w:rPr>
        <w:t xml:space="preserve"> package.</w:t>
      </w:r>
    </w:p>
    <w:p w:rsidR="00F16A37" w:rsidRDefault="00F16A37" w:rsidP="00F16A37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481"/>
        <w:gridCol w:w="3481"/>
      </w:tblGrid>
      <w:tr w:rsidR="00F16A37" w:rsidTr="00F16A37">
        <w:tc>
          <w:tcPr>
            <w:tcW w:w="2538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</w:tcPr>
          <w:p w:rsidR="00F16A37" w:rsidRDefault="00F16A37" w:rsidP="00F16A37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nlme</w:t>
            </w:r>
          </w:p>
        </w:tc>
        <w:tc>
          <w:tcPr>
            <w:tcW w:w="3481" w:type="dxa"/>
          </w:tcPr>
          <w:p w:rsidR="00F16A37" w:rsidRDefault="00F16A37" w:rsidP="00F16A37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F16A37" w:rsidTr="00F16A37">
        <w:tc>
          <w:tcPr>
            <w:tcW w:w="2538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(manual)</w:t>
            </w:r>
          </w:p>
        </w:tc>
        <w:tc>
          <w:tcPr>
            <w:tcW w:w="3481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F16A37">
              <w:rPr>
                <w:sz w:val="22"/>
                <w:szCs w:val="22"/>
              </w:rPr>
              <w:t xml:space="preserve">Fit and compare </w:t>
            </w:r>
            <w:r w:rsidRPr="00F16A37">
              <w:rPr>
                <w:i/>
                <w:sz w:val="22"/>
                <w:szCs w:val="22"/>
              </w:rPr>
              <w:t>Gaussian</w:t>
            </w:r>
            <w:r w:rsidRPr="00F16A37">
              <w:rPr>
                <w:sz w:val="22"/>
                <w:szCs w:val="22"/>
              </w:rPr>
              <w:t xml:space="preserve"> linear and nonlinear mixed-effects models.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481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F16A37">
              <w:rPr>
                <w:sz w:val="22"/>
                <w:szCs w:val="22"/>
              </w:rPr>
              <w:t xml:space="preserve">Fit </w:t>
            </w:r>
            <w:r w:rsidRPr="00F16A37">
              <w:rPr>
                <w:i/>
                <w:sz w:val="22"/>
                <w:szCs w:val="22"/>
              </w:rPr>
              <w:t>linear and generalized linear</w:t>
            </w:r>
            <w:r w:rsidRPr="00F16A37">
              <w:rPr>
                <w:sz w:val="22"/>
                <w:szCs w:val="22"/>
              </w:rPr>
              <w:t xml:space="preserve"> mixed-effects models.</w:t>
            </w:r>
            <w:r>
              <w:rPr>
                <w:sz w:val="22"/>
                <w:szCs w:val="22"/>
              </w:rPr>
              <w:t>”</w:t>
            </w:r>
          </w:p>
        </w:tc>
      </w:tr>
      <w:tr w:rsidR="00F16A37" w:rsidTr="00F16A37">
        <w:tc>
          <w:tcPr>
            <w:tcW w:w="2538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 for </w:t>
            </w:r>
            <w:r w:rsidRPr="00F16A37">
              <w:rPr>
                <w:i/>
                <w:sz w:val="22"/>
                <w:szCs w:val="22"/>
              </w:rPr>
              <w:t>linear</w:t>
            </w:r>
            <w:r>
              <w:rPr>
                <w:sz w:val="22"/>
                <w:szCs w:val="22"/>
              </w:rPr>
              <w:t xml:space="preserve"> mixed effects models</w:t>
            </w:r>
          </w:p>
        </w:tc>
        <w:tc>
          <w:tcPr>
            <w:tcW w:w="3481" w:type="dxa"/>
          </w:tcPr>
          <w:p w:rsidR="00F16A37" w:rsidRDefault="00F16A37" w:rsidP="00DA62B1">
            <w:pPr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lme()</w:t>
            </w:r>
            <w:r w:rsidRPr="00F16A37">
              <w:rPr>
                <w:sz w:val="22"/>
                <w:szCs w:val="22"/>
              </w:rPr>
              <w:t xml:space="preserve"> function, produces objects of class “</w:t>
            </w: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 w:rsidRPr="00F16A37">
              <w:rPr>
                <w:sz w:val="22"/>
                <w:szCs w:val="22"/>
              </w:rPr>
              <w:t>”</w:t>
            </w:r>
          </w:p>
        </w:tc>
        <w:tc>
          <w:tcPr>
            <w:tcW w:w="3481" w:type="dxa"/>
          </w:tcPr>
          <w:p w:rsidR="00F16A37" w:rsidRDefault="002A4D86" w:rsidP="00DA62B1">
            <w:pPr>
              <w:rPr>
                <w:sz w:val="22"/>
                <w:szCs w:val="22"/>
              </w:rPr>
            </w:pPr>
            <w:r w:rsidRPr="002A4D86">
              <w:rPr>
                <w:rFonts w:ascii="Courier New" w:hAnsi="Courier New" w:cs="Courier New"/>
                <w:sz w:val="22"/>
                <w:szCs w:val="22"/>
              </w:rPr>
              <w:t>lmer()</w:t>
            </w:r>
            <w:r w:rsidRPr="002A4D86">
              <w:rPr>
                <w:sz w:val="22"/>
                <w:szCs w:val="22"/>
              </w:rPr>
              <w:t xml:space="preserve"> function, produces objects of class “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mer</w:t>
            </w:r>
            <w:r w:rsidRPr="002A4D86">
              <w:rPr>
                <w:sz w:val="22"/>
                <w:szCs w:val="22"/>
              </w:rPr>
              <w:t>”</w:t>
            </w:r>
          </w:p>
        </w:tc>
      </w:tr>
      <w:tr w:rsidR="00F16A37" w:rsidTr="00F16A37">
        <w:tc>
          <w:tcPr>
            <w:tcW w:w="2538" w:type="dxa"/>
          </w:tcPr>
          <w:p w:rsidR="00F16A37" w:rsidRDefault="00DA62B1" w:rsidP="006044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 for models with correlated errors (CPMs) </w:t>
            </w:r>
            <w:r w:rsidRPr="00DA62B1">
              <w:rPr>
                <w:sz w:val="22"/>
                <w:szCs w:val="22"/>
              </w:rPr>
              <w:t>(</w:t>
            </w:r>
            <w:r w:rsidR="006044F0">
              <w:rPr>
                <w:sz w:val="22"/>
                <w:szCs w:val="22"/>
              </w:rPr>
              <w:t xml:space="preserve">Day </w:t>
            </w:r>
            <w:r>
              <w:rPr>
                <w:sz w:val="22"/>
                <w:szCs w:val="22"/>
              </w:rPr>
              <w:t>2</w:t>
            </w:r>
            <w:r w:rsidRPr="00DA62B1">
              <w:rPr>
                <w:sz w:val="22"/>
                <w:szCs w:val="22"/>
              </w:rPr>
              <w:t>)</w:t>
            </w:r>
          </w:p>
        </w:tc>
        <w:tc>
          <w:tcPr>
            <w:tcW w:w="3481" w:type="dxa"/>
          </w:tcPr>
          <w:p w:rsidR="00F16A37" w:rsidRDefault="00DA62B1" w:rsidP="00DA62B1">
            <w:pPr>
              <w:rPr>
                <w:sz w:val="22"/>
                <w:szCs w:val="22"/>
              </w:rPr>
            </w:pPr>
            <w:r w:rsidRPr="00DA62B1">
              <w:rPr>
                <w:rFonts w:ascii="Courier New" w:hAnsi="Courier New" w:cs="Courier New"/>
                <w:sz w:val="22"/>
                <w:szCs w:val="22"/>
              </w:rPr>
              <w:t>gls()</w:t>
            </w:r>
            <w:r w:rsidRPr="00DA62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81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</w:p>
        </w:tc>
      </w:tr>
      <w:tr w:rsidR="00F16A37" w:rsidTr="00F16A37">
        <w:tc>
          <w:tcPr>
            <w:tcW w:w="2538" w:type="dxa"/>
          </w:tcPr>
          <w:p w:rsidR="00F16A37" w:rsidRDefault="00DA62B1" w:rsidP="006044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 </w:t>
            </w:r>
            <w:r w:rsidRPr="00DA62B1">
              <w:rPr>
                <w:sz w:val="22"/>
                <w:szCs w:val="22"/>
              </w:rPr>
              <w:t xml:space="preserve">for </w:t>
            </w:r>
            <w:r w:rsidRPr="00991D94">
              <w:rPr>
                <w:i/>
                <w:sz w:val="22"/>
                <w:szCs w:val="22"/>
              </w:rPr>
              <w:t>generalized</w:t>
            </w:r>
            <w:r w:rsidRPr="00DA62B1">
              <w:rPr>
                <w:sz w:val="22"/>
                <w:szCs w:val="22"/>
              </w:rPr>
              <w:t xml:space="preserve"> linear mixed effects models (</w:t>
            </w:r>
            <w:r w:rsidR="006044F0">
              <w:rPr>
                <w:sz w:val="22"/>
                <w:szCs w:val="22"/>
              </w:rPr>
              <w:t>Day 4</w:t>
            </w:r>
            <w:r w:rsidRPr="00DA62B1">
              <w:rPr>
                <w:sz w:val="22"/>
                <w:szCs w:val="22"/>
              </w:rPr>
              <w:t>)</w:t>
            </w:r>
          </w:p>
        </w:tc>
        <w:tc>
          <w:tcPr>
            <w:tcW w:w="3481" w:type="dxa"/>
          </w:tcPr>
          <w:p w:rsidR="00F16A37" w:rsidRDefault="00F16A37" w:rsidP="00F16A37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</w:tcPr>
          <w:p w:rsidR="00F16A37" w:rsidRDefault="00DA62B1" w:rsidP="00DA62B1">
            <w:pPr>
              <w:rPr>
                <w:sz w:val="22"/>
                <w:szCs w:val="22"/>
              </w:rPr>
            </w:pPr>
            <w:r w:rsidRPr="00DA62B1">
              <w:rPr>
                <w:rFonts w:ascii="Courier New" w:hAnsi="Courier New" w:cs="Courier New"/>
                <w:sz w:val="22"/>
                <w:szCs w:val="22"/>
              </w:rPr>
              <w:t>glmer()</w:t>
            </w:r>
            <w:r w:rsidRPr="00DA62B1">
              <w:rPr>
                <w:sz w:val="22"/>
                <w:szCs w:val="22"/>
              </w:rPr>
              <w:t xml:space="preserve"> </w:t>
            </w:r>
          </w:p>
        </w:tc>
      </w:tr>
      <w:tr w:rsidR="00A50F6E" w:rsidTr="00F16A37">
        <w:tc>
          <w:tcPr>
            <w:tcW w:w="2538" w:type="dxa"/>
          </w:tcPr>
          <w:p w:rsidR="00A50F6E" w:rsidRDefault="003C7106" w:rsidP="003C7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LME f</w:t>
            </w:r>
            <w:r w:rsidR="00CF293B">
              <w:rPr>
                <w:sz w:val="22"/>
                <w:szCs w:val="22"/>
              </w:rPr>
              <w:t>unction usage</w:t>
            </w:r>
          </w:p>
        </w:tc>
        <w:tc>
          <w:tcPr>
            <w:tcW w:w="3481" w:type="dxa"/>
          </w:tcPr>
          <w:p w:rsidR="00CF293B" w:rsidRPr="00CF293B" w:rsidRDefault="00CF293B" w:rsidP="00CF293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F293B">
              <w:rPr>
                <w:rFonts w:ascii="Courier New" w:hAnsi="Courier New" w:cs="Courier New"/>
                <w:sz w:val="22"/>
                <w:szCs w:val="22"/>
              </w:rPr>
              <w:t>lme(fixed, data, random, correlation, weights, subset, method,</w:t>
            </w:r>
          </w:p>
          <w:p w:rsidR="00A50F6E" w:rsidRDefault="00CF293B" w:rsidP="00CF293B">
            <w:pPr>
              <w:rPr>
                <w:sz w:val="22"/>
                <w:szCs w:val="22"/>
              </w:rPr>
            </w:pPr>
            <w:r w:rsidRPr="00CF293B">
              <w:rPr>
                <w:rFonts w:ascii="Courier New" w:hAnsi="Courier New" w:cs="Courier New"/>
                <w:sz w:val="22"/>
                <w:szCs w:val="22"/>
              </w:rPr>
              <w:t>na.action, control, contrasts = NULL, keep.data = TRUE)</w:t>
            </w:r>
          </w:p>
        </w:tc>
        <w:tc>
          <w:tcPr>
            <w:tcW w:w="3481" w:type="dxa"/>
          </w:tcPr>
          <w:p w:rsidR="00A50F6E" w:rsidRPr="00CF293B" w:rsidRDefault="00CF293B" w:rsidP="00DA62B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F293B">
              <w:rPr>
                <w:rFonts w:ascii="Courier New" w:hAnsi="Courier New" w:cs="Courier New"/>
                <w:sz w:val="22"/>
                <w:szCs w:val="22"/>
              </w:rPr>
              <w:t>lmer(formula, data = NULL, REML = TRUE, control = lmerControl(), start = NULL, verbose = 0L, subset, weights, na.action, offset, contrasts = NULL, devFunOnly = FALSE, ...)</w:t>
            </w:r>
          </w:p>
        </w:tc>
      </w:tr>
      <w:tr w:rsidR="00991D94" w:rsidTr="009F0AA7">
        <w:tc>
          <w:tcPr>
            <w:tcW w:w="2538" w:type="dxa"/>
          </w:tcPr>
          <w:p w:rsidR="00991D94" w:rsidRDefault="00991D94" w:rsidP="009F0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Wald DF, p-values</w:t>
            </w:r>
          </w:p>
        </w:tc>
        <w:tc>
          <w:tcPr>
            <w:tcW w:w="3481" w:type="dxa"/>
          </w:tcPr>
          <w:p w:rsidR="00991D94" w:rsidRDefault="00991D94" w:rsidP="009F0AA7">
            <w:pPr>
              <w:rPr>
                <w:sz w:val="22"/>
                <w:szCs w:val="22"/>
              </w:rPr>
            </w:pPr>
            <w:r w:rsidRPr="00A50F6E">
              <w:rPr>
                <w:sz w:val="22"/>
                <w:szCs w:val="22"/>
              </w:rPr>
              <w:t>Gives approx DF &amp; Wald p-values</w:t>
            </w:r>
          </w:p>
        </w:tc>
        <w:tc>
          <w:tcPr>
            <w:tcW w:w="3481" w:type="dxa"/>
          </w:tcPr>
          <w:p w:rsidR="00991D94" w:rsidRPr="00A50F6E" w:rsidRDefault="00991D94" w:rsidP="009F0AA7">
            <w:pPr>
              <w:rPr>
                <w:rFonts w:cstheme="minorHAnsi"/>
                <w:sz w:val="22"/>
                <w:szCs w:val="22"/>
              </w:rPr>
            </w:pPr>
            <w:r w:rsidRPr="00A50F6E">
              <w:rPr>
                <w:rFonts w:cstheme="minorHAnsi"/>
                <w:sz w:val="22"/>
                <w:szCs w:val="22"/>
              </w:rPr>
              <w:t>No DF, p-values</w:t>
            </w:r>
          </w:p>
        </w:tc>
      </w:tr>
      <w:tr w:rsidR="003D09F2" w:rsidTr="009F0AA7">
        <w:tc>
          <w:tcPr>
            <w:tcW w:w="2538" w:type="dxa"/>
          </w:tcPr>
          <w:p w:rsidR="003D09F2" w:rsidRDefault="003D09F2" w:rsidP="009F0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 intervals for coefficients</w:t>
            </w:r>
          </w:p>
        </w:tc>
        <w:tc>
          <w:tcPr>
            <w:tcW w:w="3481" w:type="dxa"/>
          </w:tcPr>
          <w:p w:rsidR="003D09F2" w:rsidRDefault="003D09F2" w:rsidP="00674AF1">
            <w:pPr>
              <w:rPr>
                <w:sz w:val="22"/>
                <w:szCs w:val="22"/>
              </w:rPr>
            </w:pPr>
            <w:r w:rsidRPr="00A50F6E">
              <w:rPr>
                <w:rFonts w:ascii="Courier New" w:hAnsi="Courier New" w:cs="Courier New"/>
                <w:sz w:val="22"/>
                <w:szCs w:val="22"/>
              </w:rPr>
              <w:t>intervals()</w:t>
            </w:r>
            <w:r w:rsidRPr="00A50F6E">
              <w:rPr>
                <w:sz w:val="22"/>
                <w:szCs w:val="22"/>
              </w:rPr>
              <w:t xml:space="preserve"> function in </w:t>
            </w:r>
            <w:r w:rsidR="00674AF1">
              <w:rPr>
                <w:rFonts w:ascii="Courier New" w:hAnsi="Courier New" w:cs="Courier New"/>
                <w:sz w:val="22"/>
                <w:szCs w:val="22"/>
              </w:rPr>
              <w:t>nlme</w:t>
            </w:r>
            <w:r w:rsidRPr="00A50F6E">
              <w:rPr>
                <w:sz w:val="22"/>
                <w:szCs w:val="22"/>
              </w:rPr>
              <w:t xml:space="preserve"> package</w:t>
            </w:r>
            <w:r>
              <w:rPr>
                <w:sz w:val="22"/>
                <w:szCs w:val="22"/>
              </w:rPr>
              <w:t xml:space="preserve"> works with </w:t>
            </w:r>
            <w:r w:rsidRPr="00A50F6E">
              <w:rPr>
                <w:rFonts w:ascii="Courier New" w:hAnsi="Courier New" w:cs="Courier New"/>
                <w:sz w:val="22"/>
                <w:szCs w:val="22"/>
              </w:rPr>
              <w:t>lme</w:t>
            </w:r>
            <w:r w:rsidRPr="00A5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class objects, gives </w:t>
            </w:r>
            <w:r w:rsidRPr="00A50F6E">
              <w:rPr>
                <w:sz w:val="22"/>
                <w:szCs w:val="22"/>
              </w:rPr>
              <w:t xml:space="preserve">approximate </w:t>
            </w:r>
            <w:r w:rsidR="00991D9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Wald</w:t>
            </w:r>
            <w:r w:rsidR="00991D9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A50F6E">
              <w:rPr>
                <w:sz w:val="22"/>
                <w:szCs w:val="22"/>
              </w:rPr>
              <w:t>CIs</w:t>
            </w:r>
          </w:p>
        </w:tc>
        <w:tc>
          <w:tcPr>
            <w:tcW w:w="3481" w:type="dxa"/>
          </w:tcPr>
          <w:p w:rsidR="003D09F2" w:rsidRPr="00A50F6E" w:rsidRDefault="003D09F2" w:rsidP="00486A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confint</w:t>
            </w:r>
            <w:r w:rsidRPr="00A50F6E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A50F6E">
              <w:rPr>
                <w:sz w:val="22"/>
                <w:szCs w:val="22"/>
              </w:rPr>
              <w:t xml:space="preserve"> function in </w:t>
            </w:r>
            <w:r w:rsidR="00486A11">
              <w:rPr>
                <w:rFonts w:ascii="Courier New" w:hAnsi="Courier New" w:cs="Courier New"/>
                <w:sz w:val="22"/>
                <w:szCs w:val="22"/>
              </w:rPr>
              <w:t>lme4</w:t>
            </w:r>
            <w:r w:rsidRPr="00A50F6E">
              <w:rPr>
                <w:sz w:val="22"/>
                <w:szCs w:val="22"/>
              </w:rPr>
              <w:t xml:space="preserve"> package</w:t>
            </w:r>
            <w:r>
              <w:rPr>
                <w:sz w:val="22"/>
                <w:szCs w:val="22"/>
              </w:rPr>
              <w:t xml:space="preserve"> works with </w:t>
            </w:r>
            <w:r w:rsidRPr="00A50F6E">
              <w:rPr>
                <w:rFonts w:ascii="Courier New" w:hAnsi="Courier New" w:cs="Courier New"/>
                <w:sz w:val="22"/>
                <w:szCs w:val="22"/>
              </w:rPr>
              <w:t>me</w:t>
            </w:r>
            <w:r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A5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 objects,</w:t>
            </w:r>
            <w:r w:rsidRPr="00A5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gives profile likelihood </w:t>
            </w:r>
            <w:r w:rsidRPr="00A50F6E">
              <w:rPr>
                <w:sz w:val="22"/>
                <w:szCs w:val="22"/>
              </w:rPr>
              <w:t>CIs</w:t>
            </w:r>
          </w:p>
        </w:tc>
      </w:tr>
    </w:tbl>
    <w:p w:rsidR="00F16A37" w:rsidRDefault="00F16A37" w:rsidP="00F16A37">
      <w:pPr>
        <w:spacing w:after="0"/>
        <w:rPr>
          <w:sz w:val="22"/>
          <w:szCs w:val="22"/>
        </w:rPr>
      </w:pPr>
    </w:p>
    <w:p w:rsidR="003D09F2" w:rsidRDefault="003D09F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D09F2" w:rsidRDefault="003D09F2" w:rsidP="00F16A37">
      <w:pPr>
        <w:spacing w:after="0"/>
        <w:rPr>
          <w:sz w:val="22"/>
          <w:szCs w:val="22"/>
        </w:rPr>
      </w:pPr>
      <w:r w:rsidRPr="003C5DBF">
        <w:rPr>
          <w:b/>
          <w:sz w:val="22"/>
          <w:szCs w:val="22"/>
        </w:rPr>
        <w:lastRenderedPageBreak/>
        <w:t>Examples</w:t>
      </w:r>
      <w:r w:rsidRPr="003C5DBF">
        <w:rPr>
          <w:sz w:val="22"/>
          <w:szCs w:val="22"/>
        </w:rPr>
        <w:t xml:space="preserve"> of linear mixed effects models fit in both packages</w:t>
      </w:r>
      <w:r w:rsidR="00247C1B">
        <w:rPr>
          <w:sz w:val="22"/>
          <w:szCs w:val="22"/>
        </w:rPr>
        <w:t xml:space="preserve">. (Please note that </w:t>
      </w:r>
      <w:r w:rsidR="00B10093">
        <w:rPr>
          <w:sz w:val="22"/>
          <w:szCs w:val="22"/>
        </w:rPr>
        <w:t xml:space="preserve">some </w:t>
      </w:r>
      <w:r w:rsidR="00247C1B">
        <w:rPr>
          <w:sz w:val="22"/>
          <w:szCs w:val="22"/>
        </w:rPr>
        <w:t xml:space="preserve">output has </w:t>
      </w:r>
      <w:r w:rsidR="00B10093">
        <w:rPr>
          <w:sz w:val="22"/>
          <w:szCs w:val="22"/>
        </w:rPr>
        <w:t xml:space="preserve">been removed or </w:t>
      </w:r>
      <w:r w:rsidR="00247C1B">
        <w:rPr>
          <w:sz w:val="22"/>
          <w:szCs w:val="22"/>
        </w:rPr>
        <w:t>truncated (in numbers after the decimal) to get it to fit in the tables below.)</w:t>
      </w:r>
    </w:p>
    <w:p w:rsidR="003D09F2" w:rsidRDefault="003D09F2" w:rsidP="00F16A37">
      <w:pPr>
        <w:spacing w:after="0"/>
        <w:rPr>
          <w:sz w:val="22"/>
          <w:szCs w:val="22"/>
        </w:rPr>
      </w:pPr>
    </w:p>
    <w:p w:rsidR="009E0A5C" w:rsidRDefault="009E6AC0" w:rsidP="00F16A37">
      <w:pPr>
        <w:spacing w:after="0"/>
        <w:rPr>
          <w:sz w:val="22"/>
          <w:szCs w:val="22"/>
        </w:rPr>
      </w:pPr>
      <w:r w:rsidRPr="009E6AC0">
        <w:rPr>
          <w:sz w:val="22"/>
          <w:szCs w:val="22"/>
          <w:u w:val="single"/>
        </w:rPr>
        <w:t>Two-level model</w:t>
      </w:r>
      <w:r>
        <w:rPr>
          <w:sz w:val="22"/>
          <w:szCs w:val="22"/>
        </w:rPr>
        <w:t xml:space="preserve"> (London schools example, “complete” model with child- and school-level variables from lecture)</w:t>
      </w:r>
      <w:r w:rsidR="009E0A5C">
        <w:rPr>
          <w:sz w:val="22"/>
          <w:szCs w:val="22"/>
        </w:rPr>
        <w:t>, with 95% confidence intervals</w:t>
      </w:r>
      <w:r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599"/>
      </w:tblGrid>
      <w:tr w:rsidR="003D09F2" w:rsidTr="003D09F2">
        <w:tc>
          <w:tcPr>
            <w:tcW w:w="4599" w:type="dxa"/>
          </w:tcPr>
          <w:p w:rsidR="003D09F2" w:rsidRDefault="003D09F2" w:rsidP="009F0AA7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nlme</w:t>
            </w:r>
          </w:p>
        </w:tc>
        <w:tc>
          <w:tcPr>
            <w:tcW w:w="4599" w:type="dxa"/>
          </w:tcPr>
          <w:p w:rsidR="003D09F2" w:rsidRDefault="003D09F2" w:rsidP="009F0AA7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3D09F2" w:rsidTr="003D09F2">
        <w:tc>
          <w:tcPr>
            <w:tcW w:w="4599" w:type="dxa"/>
          </w:tcPr>
          <w:p w:rsidR="003D09F2" w:rsidRPr="00A50F6E" w:rsidRDefault="003D09F2" w:rsidP="009F0AA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D09F2">
              <w:rPr>
                <w:rFonts w:ascii="Courier New" w:hAnsi="Courier New" w:cs="Courier New"/>
                <w:sz w:val="22"/>
                <w:szCs w:val="22"/>
              </w:rPr>
              <w:t>&gt; sch.lme.4 &lt;- lme(</w:t>
            </w:r>
            <w:r w:rsidRPr="003C5DBF">
              <w:rPr>
                <w:rFonts w:ascii="Courier New" w:hAnsi="Courier New" w:cs="Courier New"/>
                <w:b/>
                <w:sz w:val="22"/>
                <w:szCs w:val="22"/>
              </w:rPr>
              <w:t>fixed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=normexam ~standlrt + factor(gender)+ factor(schgend) + factor(schav),     </w:t>
            </w:r>
            <w:r w:rsidRPr="003C5DBF">
              <w:rPr>
                <w:rFonts w:ascii="Courier New" w:hAnsi="Courier New" w:cs="Courier New"/>
                <w:b/>
                <w:sz w:val="22"/>
                <w:szCs w:val="22"/>
              </w:rPr>
              <w:t>random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=~standlrt | school, </w:t>
            </w:r>
            <w:r w:rsidRPr="00DC74F2">
              <w:rPr>
                <w:rFonts w:ascii="Courier New" w:hAnsi="Courier New" w:cs="Courier New"/>
                <w:sz w:val="22"/>
                <w:szCs w:val="22"/>
              </w:rPr>
              <w:t>data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=london, </w:t>
            </w:r>
            <w:r w:rsidRPr="003C5DBF">
              <w:rPr>
                <w:rFonts w:ascii="Courier New" w:hAnsi="Courier New" w:cs="Courier New"/>
                <w:b/>
                <w:sz w:val="22"/>
                <w:szCs w:val="22"/>
              </w:rPr>
              <w:t>method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="ML")</w:t>
            </w:r>
          </w:p>
        </w:tc>
        <w:tc>
          <w:tcPr>
            <w:tcW w:w="4599" w:type="dxa"/>
          </w:tcPr>
          <w:p w:rsidR="003D09F2" w:rsidRDefault="003D09F2" w:rsidP="00247C1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D09F2">
              <w:rPr>
                <w:rFonts w:ascii="Courier New" w:hAnsi="Courier New" w:cs="Courier New"/>
                <w:sz w:val="22"/>
                <w:szCs w:val="22"/>
              </w:rPr>
              <w:t>&gt; sch.lme</w:t>
            </w:r>
            <w:r w:rsidR="00247C1B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.4 &lt;- lmer(normexam ~standlrt + factor(gender)+ factor(schgend) + factor(schav) </w:t>
            </w:r>
            <w:r w:rsidRPr="009E0A5C">
              <w:rPr>
                <w:rFonts w:ascii="Courier New" w:hAnsi="Courier New" w:cs="Courier New"/>
                <w:b/>
                <w:sz w:val="22"/>
                <w:szCs w:val="22"/>
              </w:rPr>
              <w:t>+</w:t>
            </w:r>
            <w:r w:rsidRPr="009E0A5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C74F2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         (standlrt | school)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, data=london, </w:t>
            </w:r>
            <w:r w:rsidRPr="00DC74F2">
              <w:rPr>
                <w:rFonts w:ascii="Courier New" w:hAnsi="Courier New" w:cs="Courier New"/>
                <w:b/>
                <w:sz w:val="22"/>
                <w:szCs w:val="22"/>
              </w:rPr>
              <w:t>REML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=FALSE)</w:t>
            </w:r>
          </w:p>
        </w:tc>
      </w:tr>
      <w:tr w:rsidR="009E6AC0" w:rsidTr="003D09F2">
        <w:tc>
          <w:tcPr>
            <w:tcW w:w="4599" w:type="dxa"/>
          </w:tcPr>
          <w:p w:rsidR="009E6AC0" w:rsidRPr="00D150B9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50B9">
              <w:rPr>
                <w:rFonts w:ascii="Courier New" w:hAnsi="Courier New" w:cs="Courier New"/>
                <w:sz w:val="22"/>
                <w:szCs w:val="22"/>
              </w:rPr>
              <w:t>&gt; summary(sch.lme.4)</w:t>
            </w:r>
          </w:p>
          <w:p w:rsidR="009E6AC0" w:rsidRPr="00D150B9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9E6AC0" w:rsidRPr="00D150B9" w:rsidRDefault="009E6AC0" w:rsidP="009E6AC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150B9">
              <w:rPr>
                <w:rFonts w:ascii="Courier New" w:hAnsi="Courier New" w:cs="Courier New"/>
                <w:sz w:val="14"/>
                <w:szCs w:val="14"/>
              </w:rPr>
              <w:t xml:space="preserve">                 Value  Std.Err  DF t-value p-value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(Intercept)     -0.2647 0.08159 3992 -3.244  0.0012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standlrt         0.5515 0.02006 3992 27.482  0.0000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factor(gender)1  0.1671 0.03385 3992  4.937  0.0000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factor(schgend)2 0.1869 0.09777   60  1.912  0.0606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factor(schgend)3 0.1570 0.07780   60  2.018  0.0481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factor(schav)2   0.0668 0.08534   60  0.783  0.4363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28"/>
                <w:szCs w:val="22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factor(schav)3   0.1742 0.09876   60  1.764  0.0827</w:t>
            </w:r>
          </w:p>
          <w:p w:rsidR="009E6AC0" w:rsidRPr="003D09F2" w:rsidRDefault="009E6AC0" w:rsidP="009F0AA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599" w:type="dxa"/>
          </w:tcPr>
          <w:p w:rsidR="009E6AC0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6AC0">
              <w:rPr>
                <w:rFonts w:ascii="Courier New" w:hAnsi="Courier New" w:cs="Courier New"/>
                <w:sz w:val="22"/>
                <w:szCs w:val="22"/>
              </w:rPr>
              <w:t>&gt; summary(sch.lme</w:t>
            </w:r>
            <w:r w:rsidR="00247C1B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9E6AC0">
              <w:rPr>
                <w:rFonts w:ascii="Courier New" w:hAnsi="Courier New" w:cs="Courier New"/>
                <w:sz w:val="22"/>
                <w:szCs w:val="22"/>
              </w:rPr>
              <w:t>.4)</w:t>
            </w:r>
          </w:p>
          <w:p w:rsidR="009E6AC0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>
              <w:rPr>
                <w:rFonts w:ascii="Courier New" w:hAnsi="Courier New" w:cs="Courier New"/>
                <w:sz w:val="14"/>
                <w:szCs w:val="22"/>
              </w:rPr>
              <w:t xml:space="preserve">                </w:t>
            </w:r>
            <w:r w:rsidRPr="009E6AC0">
              <w:rPr>
                <w:rFonts w:ascii="Courier New" w:hAnsi="Courier New" w:cs="Courier New"/>
                <w:sz w:val="14"/>
                <w:szCs w:val="22"/>
              </w:rPr>
              <w:t xml:space="preserve"> Estimate Std. Error t value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(Intercept)      -0.2647    0.08152  -3.248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standlrt          0.5515    0.02005  27.506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factor(gender)1   0.1671    0.03382   4.942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factor(schgend)2  0.1869    0.09769   1.914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factor(schgend)3  0.1570    0.07774   2.020</w:t>
            </w:r>
          </w:p>
          <w:p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factor(schav)2    0.0668    0.08528   0.784</w:t>
            </w:r>
          </w:p>
          <w:p w:rsidR="009E6AC0" w:rsidRPr="003D09F2" w:rsidRDefault="009E6AC0" w:rsidP="00045E6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factor(schav)3    0.1742    0.09868   1.766</w:t>
            </w:r>
          </w:p>
        </w:tc>
      </w:tr>
      <w:tr w:rsidR="005E23E7" w:rsidTr="005E23E7">
        <w:tc>
          <w:tcPr>
            <w:tcW w:w="4599" w:type="dxa"/>
            <w:shd w:val="clear" w:color="auto" w:fill="auto"/>
          </w:tcPr>
          <w:p w:rsidR="005E23E7" w:rsidRPr="00D150B9" w:rsidRDefault="005E23E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50B9">
              <w:rPr>
                <w:rFonts w:ascii="Courier New" w:hAnsi="Courier New" w:cs="Courier New"/>
                <w:sz w:val="22"/>
                <w:szCs w:val="22"/>
              </w:rPr>
              <w:t>&gt; intervals(sch.lme.4)</w:t>
            </w:r>
          </w:p>
          <w:p w:rsidR="005E23E7" w:rsidRPr="00D150B9" w:rsidRDefault="005E23E7" w:rsidP="005E2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D2E97" w:rsidRPr="00D150B9" w:rsidRDefault="00BD2E97" w:rsidP="005E2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Approximate 95% confidence intervals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Random Effects: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 xml:space="preserve">  Level: school 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 xml:space="preserve">                          </w:t>
            </w:r>
            <w:r w:rsidR="00BD2E97" w:rsidRPr="00D150B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150B9">
              <w:rPr>
                <w:rFonts w:ascii="Courier New" w:hAnsi="Courier New" w:cs="Courier New"/>
                <w:sz w:val="16"/>
                <w:szCs w:val="16"/>
              </w:rPr>
              <w:t>lower   upper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sd((Intercept))           0.215731 0.32805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sd(standlrt)              0.089186 0.16485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cor((Intercept),standlrt) 0.119052 0.75175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Within-group standard error:</w:t>
            </w:r>
          </w:p>
          <w:p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 xml:space="preserve">    lower      upper </w:t>
            </w:r>
          </w:p>
          <w:p w:rsidR="005E23E7" w:rsidRPr="00247C1B" w:rsidRDefault="00247C1B" w:rsidP="00247C1B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 xml:space="preserve">0.7255056 </w:t>
            </w:r>
            <w:r>
              <w:rPr>
                <w:rFonts w:ascii="Courier New" w:hAnsi="Courier New" w:cs="Courier New"/>
                <w:sz w:val="16"/>
                <w:szCs w:val="16"/>
                <w:lang w:val="nl-NL"/>
              </w:rPr>
              <w:t xml:space="preserve">  </w:t>
            </w: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0.7583129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(Intercept)      -0.424598124 -0.1049332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standlrt          0.512238511  0.5908655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factor(gender)1   0.100821935  0.2334407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factor(schgend)2 -0.008444022  0.3823808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factor(schgend)3  0.001513856  0.3125173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factor(schav)2   -0.103688945  0.2374648</w:t>
            </w:r>
          </w:p>
          <w:p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4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factor(schav)3   -0.023116161  0.3716462</w:t>
            </w:r>
          </w:p>
          <w:p w:rsidR="005E23E7" w:rsidRPr="009E6AC0" w:rsidRDefault="005E23E7" w:rsidP="009E6AC0">
            <w:pPr>
              <w:rPr>
                <w:rFonts w:ascii="Courier New" w:hAnsi="Courier New" w:cs="Courier New"/>
                <w:sz w:val="22"/>
                <w:szCs w:val="22"/>
                <w:lang w:val="nl-NL"/>
              </w:rPr>
            </w:pPr>
          </w:p>
        </w:tc>
        <w:tc>
          <w:tcPr>
            <w:tcW w:w="4599" w:type="dxa"/>
          </w:tcPr>
          <w:p w:rsidR="005E23E7" w:rsidRPr="00D150B9" w:rsidRDefault="005E23E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50B9">
              <w:rPr>
                <w:rFonts w:ascii="Courier New" w:hAnsi="Courier New" w:cs="Courier New"/>
                <w:sz w:val="22"/>
                <w:szCs w:val="22"/>
              </w:rPr>
              <w:t>&gt; confint(sch.lme.4_lmer)</w:t>
            </w:r>
          </w:p>
          <w:p w:rsidR="005E23E7" w:rsidRPr="00D150B9" w:rsidRDefault="005E23E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BD2E97" w:rsidRPr="00D150B9" w:rsidRDefault="00BD2E9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BD2E97" w:rsidRPr="00D150B9" w:rsidRDefault="005E23E7" w:rsidP="005E23E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D150B9">
              <w:rPr>
                <w:rFonts w:ascii="Courier New" w:hAnsi="Courier New" w:cs="Courier New"/>
                <w:sz w:val="18"/>
                <w:szCs w:val="22"/>
              </w:rPr>
              <w:t>Computing profile confidence intervals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D150B9">
              <w:rPr>
                <w:rFonts w:ascii="Courier New" w:hAnsi="Courier New" w:cs="Courier New"/>
                <w:sz w:val="16"/>
                <w:szCs w:val="22"/>
              </w:rPr>
              <w:t xml:space="preserve">                         </w:t>
            </w: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2.5 %      97.5 %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.sig01            0.2169442740  0.33052844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.sig02            0.1302120618  0.76803678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.sig03            0.0866341406  0.16259019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.sigma            0.7256200612  0.75844018</w:t>
            </w:r>
          </w:p>
          <w:p w:rsidR="00247C1B" w:rsidRDefault="00247C1B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:rsidR="00247C1B" w:rsidRDefault="00247C1B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:rsidR="00247C1B" w:rsidRDefault="00247C1B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:rsidR="00B10093" w:rsidRDefault="00B10093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(Intercept)      -0.4325035512 -0.09853867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standlrt          0.5109739060  0.59117563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factor(gender)1   0.1007931950  0.23346717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factor(schgend)2 -0.0073268125  0.38149357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factor(schgend)3  0.0007774215  0.31257546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factor(schav)2   -0.1072451061  0.24419861</w:t>
            </w:r>
          </w:p>
          <w:p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factor(schav)3   -0.0405219334  0.39009438</w:t>
            </w:r>
          </w:p>
          <w:p w:rsidR="005E23E7" w:rsidRPr="009E6AC0" w:rsidRDefault="005E23E7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3D09F2" w:rsidRDefault="003D09F2" w:rsidP="00F16A37">
      <w:pPr>
        <w:spacing w:after="0"/>
        <w:rPr>
          <w:sz w:val="22"/>
          <w:szCs w:val="22"/>
        </w:rPr>
      </w:pPr>
    </w:p>
    <w:p w:rsidR="00E91625" w:rsidRDefault="00E91625" w:rsidP="00E91625">
      <w:pPr>
        <w:spacing w:after="0"/>
        <w:rPr>
          <w:sz w:val="22"/>
          <w:szCs w:val="22"/>
        </w:rPr>
      </w:pPr>
    </w:p>
    <w:p w:rsidR="0005595F" w:rsidRDefault="0005595F" w:rsidP="00E91625">
      <w:pPr>
        <w:spacing w:after="0"/>
        <w:rPr>
          <w:sz w:val="22"/>
          <w:szCs w:val="22"/>
        </w:rPr>
      </w:pPr>
    </w:p>
    <w:p w:rsidR="0005595F" w:rsidRDefault="0005595F" w:rsidP="00E91625">
      <w:pPr>
        <w:spacing w:after="0"/>
        <w:rPr>
          <w:sz w:val="22"/>
          <w:szCs w:val="22"/>
        </w:rPr>
      </w:pPr>
    </w:p>
    <w:p w:rsidR="0005595F" w:rsidRDefault="0005595F" w:rsidP="00E91625">
      <w:pPr>
        <w:spacing w:after="0"/>
        <w:rPr>
          <w:sz w:val="22"/>
          <w:szCs w:val="22"/>
        </w:rPr>
      </w:pPr>
    </w:p>
    <w:p w:rsidR="00E91625" w:rsidRDefault="00E91625" w:rsidP="00E91625">
      <w:pPr>
        <w:spacing w:after="0"/>
        <w:rPr>
          <w:sz w:val="22"/>
          <w:szCs w:val="22"/>
        </w:rPr>
      </w:pPr>
      <w:r w:rsidRPr="009E6AC0">
        <w:rPr>
          <w:sz w:val="22"/>
          <w:szCs w:val="22"/>
          <w:u w:val="single"/>
        </w:rPr>
        <w:t>T</w:t>
      </w:r>
      <w:r>
        <w:rPr>
          <w:sz w:val="22"/>
          <w:szCs w:val="22"/>
          <w:u w:val="single"/>
        </w:rPr>
        <w:t>hree</w:t>
      </w:r>
      <w:r w:rsidRPr="009E6AC0">
        <w:rPr>
          <w:sz w:val="22"/>
          <w:szCs w:val="22"/>
          <w:u w:val="single"/>
        </w:rPr>
        <w:t>-level model</w:t>
      </w:r>
      <w:r>
        <w:rPr>
          <w:sz w:val="22"/>
          <w:szCs w:val="22"/>
        </w:rPr>
        <w:t xml:space="preserve"> (diastolic blood pressure trial example, longitudinal measurements within patients within centers):</w:t>
      </w:r>
    </w:p>
    <w:p w:rsidR="00E91625" w:rsidRDefault="00E91625" w:rsidP="00E91625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599"/>
      </w:tblGrid>
      <w:tr w:rsidR="00E91625" w:rsidTr="00AA41C5">
        <w:tc>
          <w:tcPr>
            <w:tcW w:w="4599" w:type="dxa"/>
          </w:tcPr>
          <w:p w:rsidR="00E91625" w:rsidRDefault="00E91625" w:rsidP="00AA41C5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nlme</w:t>
            </w:r>
            <w:r w:rsidRPr="00321773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4599" w:type="dxa"/>
          </w:tcPr>
          <w:p w:rsidR="00E91625" w:rsidRDefault="00E91625" w:rsidP="00AA41C5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E91625" w:rsidTr="00AA41C5">
        <w:tc>
          <w:tcPr>
            <w:tcW w:w="4599" w:type="dxa"/>
          </w:tcPr>
          <w:p w:rsidR="00E91625" w:rsidRPr="000B7EE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7EEB">
              <w:rPr>
                <w:rFonts w:ascii="Courier New" w:hAnsi="Courier New" w:cs="Courier New"/>
                <w:sz w:val="22"/>
                <w:szCs w:val="22"/>
              </w:rPr>
              <w:t>&gt; bp.3l.lme &lt;- lme(fixed=dbp ~ visit + factor(treat)+ visit*factor(treat) + dbp1,                  random=list(center=~1, patient = ~visit), data=bp, method="ML")</w:t>
            </w:r>
          </w:p>
          <w:p w:rsidR="00E91625" w:rsidRPr="00A50F6E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599" w:type="dxa"/>
          </w:tcPr>
          <w:p w:rsidR="00E91625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3253B">
              <w:rPr>
                <w:rFonts w:ascii="Courier New" w:hAnsi="Courier New" w:cs="Courier New"/>
                <w:sz w:val="22"/>
                <w:szCs w:val="22"/>
              </w:rPr>
              <w:t>&gt; bp.3l.lmer &lt;- lmer(dbp ~ visit + factor(treat)+ visit*factor(treat) + dbp1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+</w:t>
            </w:r>
            <w:r w:rsidRPr="00E3253B">
              <w:rPr>
                <w:rFonts w:ascii="Courier New" w:hAnsi="Courier New" w:cs="Courier New"/>
                <w:sz w:val="22"/>
                <w:szCs w:val="22"/>
              </w:rPr>
              <w:t xml:space="preserve">  (visit|patient) + (1|center), data=bp, REML=F)</w:t>
            </w:r>
          </w:p>
        </w:tc>
      </w:tr>
      <w:tr w:rsidR="00E91625" w:rsidTr="00AA41C5">
        <w:tc>
          <w:tcPr>
            <w:tcW w:w="4599" w:type="dxa"/>
          </w:tcPr>
          <w:p w:rsidR="00E91625" w:rsidRPr="000B7EE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7EEB">
              <w:rPr>
                <w:rFonts w:ascii="Courier New" w:hAnsi="Courier New" w:cs="Courier New"/>
                <w:sz w:val="22"/>
                <w:szCs w:val="22"/>
              </w:rPr>
              <w:lastRenderedPageBreak/>
              <w:t>&gt; summary(bp.3l.lme)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Linear mixed-effects model fit by maximum likelihood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Data: bp 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    AIC      BIC    logLik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7492.422 7552.371 -3734.211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Random effects: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Formula: ~1 | center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     (Intercept)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StdDev:    2.111865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Formula: ~visit | patient %in% center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Structure: General positive-definite, Log-Cholesky parametrization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         StdDev   Corr  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(Intercept) 7.111208 (Intr)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visit       0.699357 -0.549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Residual    5.749893       </w:t>
            </w:r>
          </w:p>
          <w:p w:rsidR="00E91625" w:rsidRDefault="00E91625" w:rsidP="00AA41C5">
            <w:pPr>
              <w:rPr>
                <w:rFonts w:ascii="Courier New" w:hAnsi="Courier New" w:cs="Courier New"/>
                <w:sz w:val="16"/>
                <w:szCs w:val="14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14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14"/>
              </w:rPr>
            </w:pPr>
            <w:r w:rsidRPr="00E3253B">
              <w:rPr>
                <w:rFonts w:ascii="Courier New" w:hAnsi="Courier New" w:cs="Courier New"/>
                <w:sz w:val="16"/>
                <w:szCs w:val="14"/>
              </w:rPr>
              <w:t xml:space="preserve">Fixed effects: dbp ~ visit + factor(treat) + visit * factor(treat) + dbp1 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 xml:space="preserve">                        Value Std.Err  DF t-value 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(Intercept)           47.5547  8.9224 801  5.3298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visit                 -0.5796  0.1565 801 -3.7020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factor(treat)B        -1.5914  1.5989 256 -0.9952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factor(treat)C        -3.2687  1.5867 256 -2.0600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dbp1                   0.4795  0.0856 256  5.5998</w:t>
            </w:r>
          </w:p>
          <w:p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visit:factor(treat)B   0.0563  0.2219 801  0.2540</w:t>
            </w:r>
          </w:p>
          <w:p w:rsidR="00E91625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visit:factor(treat)C   0.0425  0.2189 801  0.1941</w:t>
            </w:r>
          </w:p>
          <w:p w:rsidR="00E91625" w:rsidRPr="00A50F6E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599" w:type="dxa"/>
          </w:tcPr>
          <w:p w:rsidR="00E91625" w:rsidRPr="00E3253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3253B">
              <w:rPr>
                <w:rFonts w:ascii="Courier New" w:hAnsi="Courier New" w:cs="Courier New"/>
                <w:sz w:val="22"/>
                <w:szCs w:val="22"/>
              </w:rPr>
              <w:t>&gt; summary(bp.3l.lmer)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>Linear mixed model fit by maximum likelihood  ['lmerMod']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>Formula: dbp ~ visit + factor(treat) + visit * factor(treat) + dbp1 +      (visit | patient) + (1 | center)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  Data: bp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    AIC      BIC   logLik deviance df.resid 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 7492.4   7552.4  -3734.2   7468.4     1080 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>Random effects: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Groups   Name        Variance Std.Dev. Corr 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patient  (Intercept) 50.5693  7.1112        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         visit        0.4891  0.6994   -0.55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center   (Intercept)  4.4599  2.1119        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Residual             33.0613  5.7499        </w:t>
            </w:r>
          </w:p>
          <w:p w:rsidR="00E91625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Fixed effects: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 xml:space="preserve">                      Estimate Std. Error t value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(Intercept)           47.55472    8.89378   5.347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visit                 -0.57966    0.15608  -3.714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factor(treat)B        -1.59140    1.59384  -0.998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factor(treat)C        -3.26870    1.58165  -2.067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dbp1                   0.47958    0.08537   5.618</w:t>
            </w:r>
          </w:p>
          <w:p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visit:factor(treat)B   0.05638    0.22120   0.255</w:t>
            </w:r>
          </w:p>
          <w:p w:rsidR="00E91625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visit:factor(treat)C   0.04252    0.21829   0.195</w:t>
            </w:r>
          </w:p>
        </w:tc>
      </w:tr>
    </w:tbl>
    <w:p w:rsidR="00E91625" w:rsidRDefault="00E91625" w:rsidP="00E91625">
      <w:pPr>
        <w:spacing w:after="0"/>
        <w:rPr>
          <w:sz w:val="22"/>
          <w:szCs w:val="22"/>
        </w:rPr>
      </w:pPr>
    </w:p>
    <w:p w:rsidR="00E91625" w:rsidRDefault="00E91625" w:rsidP="00E91625">
      <w:pPr>
        <w:spacing w:after="0"/>
        <w:rPr>
          <w:rFonts w:cstheme="minorHAnsi"/>
          <w:sz w:val="22"/>
          <w:szCs w:val="22"/>
        </w:rPr>
      </w:pPr>
      <w:r w:rsidRPr="00321773">
        <w:rPr>
          <w:rFonts w:cstheme="minorHAnsi"/>
          <w:sz w:val="22"/>
          <w:szCs w:val="22"/>
        </w:rPr>
        <w:t>*</w:t>
      </w:r>
      <w:r>
        <w:rPr>
          <w:rFonts w:cstheme="minorHAnsi"/>
          <w:sz w:val="22"/>
          <w:szCs w:val="22"/>
        </w:rPr>
        <w:t xml:space="preserve">Note that it is critical in a three-level model in nlme that you list the random effect(s) for the </w:t>
      </w:r>
      <w:r w:rsidRPr="00321773">
        <w:rPr>
          <w:rFonts w:cstheme="minorHAnsi"/>
          <w:i/>
          <w:sz w:val="22"/>
          <w:szCs w:val="22"/>
        </w:rPr>
        <w:t>highest</w:t>
      </w:r>
      <w:r>
        <w:rPr>
          <w:rFonts w:cstheme="minorHAnsi"/>
          <w:sz w:val="22"/>
          <w:szCs w:val="22"/>
        </w:rPr>
        <w:t xml:space="preserve"> level first in the </w:t>
      </w:r>
      <w:r w:rsidRPr="00321773">
        <w:rPr>
          <w:rFonts w:ascii="Courier New" w:hAnsi="Courier New" w:cs="Courier New"/>
          <w:sz w:val="22"/>
          <w:szCs w:val="22"/>
        </w:rPr>
        <w:t>random</w:t>
      </w:r>
      <w:r>
        <w:rPr>
          <w:rFonts w:cstheme="minorHAnsi"/>
          <w:sz w:val="22"/>
          <w:szCs w:val="22"/>
        </w:rPr>
        <w:t xml:space="preserve"> option (in this example: center), and then for the next level (patient, nested within center). If you reverse these, R will assume centers are nested within patients – and you will get very odd results!</w:t>
      </w:r>
    </w:p>
    <w:p w:rsidR="00E91625" w:rsidRPr="00F16A37" w:rsidRDefault="00E91625" w:rsidP="00E91625">
      <w:pPr>
        <w:spacing w:after="0"/>
        <w:rPr>
          <w:sz w:val="22"/>
          <w:szCs w:val="22"/>
        </w:rPr>
      </w:pPr>
    </w:p>
    <w:p w:rsidR="005E23E7" w:rsidRDefault="005E23E7" w:rsidP="00F16A37">
      <w:pPr>
        <w:spacing w:after="0"/>
        <w:rPr>
          <w:sz w:val="22"/>
          <w:szCs w:val="22"/>
        </w:rPr>
      </w:pPr>
    </w:p>
    <w:sectPr w:rsidR="005E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A3"/>
    <w:rsid w:val="00045E6D"/>
    <w:rsid w:val="0005595F"/>
    <w:rsid w:val="000B7EEB"/>
    <w:rsid w:val="00136BC3"/>
    <w:rsid w:val="001C25AA"/>
    <w:rsid w:val="0020363F"/>
    <w:rsid w:val="00247C1B"/>
    <w:rsid w:val="002A4D86"/>
    <w:rsid w:val="002C7AC7"/>
    <w:rsid w:val="00321773"/>
    <w:rsid w:val="00352995"/>
    <w:rsid w:val="00374A9F"/>
    <w:rsid w:val="00383A77"/>
    <w:rsid w:val="003C5DBF"/>
    <w:rsid w:val="003C7106"/>
    <w:rsid w:val="003D09F2"/>
    <w:rsid w:val="00415A64"/>
    <w:rsid w:val="00481B32"/>
    <w:rsid w:val="00486A11"/>
    <w:rsid w:val="00494E22"/>
    <w:rsid w:val="004A7E8C"/>
    <w:rsid w:val="0051143B"/>
    <w:rsid w:val="005E23E7"/>
    <w:rsid w:val="006044F0"/>
    <w:rsid w:val="00621952"/>
    <w:rsid w:val="006744FE"/>
    <w:rsid w:val="00674AF1"/>
    <w:rsid w:val="007D2E1B"/>
    <w:rsid w:val="007E5C1D"/>
    <w:rsid w:val="007F669B"/>
    <w:rsid w:val="00844BFA"/>
    <w:rsid w:val="00894F4E"/>
    <w:rsid w:val="008C2C7A"/>
    <w:rsid w:val="008F0FFC"/>
    <w:rsid w:val="009804FE"/>
    <w:rsid w:val="00991D94"/>
    <w:rsid w:val="009E0A5C"/>
    <w:rsid w:val="009E6AC0"/>
    <w:rsid w:val="00A4240A"/>
    <w:rsid w:val="00A50F6E"/>
    <w:rsid w:val="00B10093"/>
    <w:rsid w:val="00B238DE"/>
    <w:rsid w:val="00B666BD"/>
    <w:rsid w:val="00BD2E97"/>
    <w:rsid w:val="00CF293B"/>
    <w:rsid w:val="00D150B9"/>
    <w:rsid w:val="00D66DA3"/>
    <w:rsid w:val="00DA62B1"/>
    <w:rsid w:val="00DB6941"/>
    <w:rsid w:val="00DC74F2"/>
    <w:rsid w:val="00DD38F9"/>
    <w:rsid w:val="00E13B62"/>
    <w:rsid w:val="00E3253B"/>
    <w:rsid w:val="00E5016F"/>
    <w:rsid w:val="00E5433D"/>
    <w:rsid w:val="00E91625"/>
    <w:rsid w:val="00F00060"/>
    <w:rsid w:val="00F16A37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C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C1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C1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C1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C1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C1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C1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5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5C1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E5C1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E5C1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E5C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E5C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E5C1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E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5C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1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E5C1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E5C1D"/>
    <w:rPr>
      <w:b/>
      <w:bCs/>
    </w:rPr>
  </w:style>
  <w:style w:type="character" w:styleId="Emphasis">
    <w:name w:val="Emphasis"/>
    <w:basedOn w:val="DefaultParagraphFont"/>
    <w:uiPriority w:val="20"/>
    <w:qFormat/>
    <w:rsid w:val="007E5C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E5C1D"/>
    <w:rPr>
      <w:szCs w:val="32"/>
    </w:rPr>
  </w:style>
  <w:style w:type="paragraph" w:styleId="ListParagraph">
    <w:name w:val="List Paragraph"/>
    <w:basedOn w:val="Normal"/>
    <w:uiPriority w:val="34"/>
    <w:qFormat/>
    <w:rsid w:val="007E5C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5C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5C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1D"/>
    <w:rPr>
      <w:b/>
      <w:i/>
      <w:sz w:val="24"/>
    </w:rPr>
  </w:style>
  <w:style w:type="character" w:styleId="SubtleEmphasis">
    <w:name w:val="Subtle Emphasis"/>
    <w:uiPriority w:val="19"/>
    <w:qFormat/>
    <w:rsid w:val="007E5C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E5C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E5C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E5C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E5C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5C1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F16A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C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C1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C1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C1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C1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C1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C1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5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5C1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E5C1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E5C1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E5C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E5C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E5C1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E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5C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1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E5C1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E5C1D"/>
    <w:rPr>
      <w:b/>
      <w:bCs/>
    </w:rPr>
  </w:style>
  <w:style w:type="character" w:styleId="Emphasis">
    <w:name w:val="Emphasis"/>
    <w:basedOn w:val="DefaultParagraphFont"/>
    <w:uiPriority w:val="20"/>
    <w:qFormat/>
    <w:rsid w:val="007E5C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E5C1D"/>
    <w:rPr>
      <w:szCs w:val="32"/>
    </w:rPr>
  </w:style>
  <w:style w:type="paragraph" w:styleId="ListParagraph">
    <w:name w:val="List Paragraph"/>
    <w:basedOn w:val="Normal"/>
    <w:uiPriority w:val="34"/>
    <w:qFormat/>
    <w:rsid w:val="007E5C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5C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5C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1D"/>
    <w:rPr>
      <w:b/>
      <w:i/>
      <w:sz w:val="24"/>
    </w:rPr>
  </w:style>
  <w:style w:type="character" w:styleId="SubtleEmphasis">
    <w:name w:val="Subtle Emphasis"/>
    <w:uiPriority w:val="19"/>
    <w:qFormat/>
    <w:rsid w:val="007E5C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E5C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E5C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E5C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E5C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5C1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F16A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31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5F60613F</Template>
  <TotalTime>20</TotalTime>
  <Pages>3</Pages>
  <Words>1144</Words>
  <Characters>6297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UMC Utrecht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Stellato, R.K.</dc:creator>
  <cp:lastModifiedBy>Stellato, R.K.</cp:lastModifiedBy>
  <cp:revision>8</cp:revision>
  <dcterms:created xsi:type="dcterms:W3CDTF">2017-08-04T13:12:00Z</dcterms:created>
  <dcterms:modified xsi:type="dcterms:W3CDTF">2018-03-13T09:05:00Z</dcterms:modified>
</cp:coreProperties>
</file>